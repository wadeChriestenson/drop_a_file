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1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41"/>
        <w:gridCol w:w="748"/>
        <w:gridCol w:w="6724"/>
      </w:tblGrid>
      <w:tr w:rsidR="00EE7F0A" w14:paraId="4B94F14D" w14:textId="77777777" w:rsidTr="00EE7F0A">
        <w:trPr>
          <w:trHeight w:val="4750"/>
        </w:trPr>
        <w:tc>
          <w:tcPr>
            <w:tcW w:w="3741" w:type="dxa"/>
          </w:tcPr>
          <w:sdt>
            <w:sdtPr>
              <w:id w:val="-1711873194"/>
              <w:placeholder>
                <w:docPart w:val="ACB510C1B63E454C9DCACFE33967FDE1"/>
              </w:placeholder>
              <w:temporary/>
              <w:showingPlcHdr/>
              <w15:appearance w15:val="hidden"/>
            </w:sdtPr>
            <w:sdtEndPr/>
            <w:sdtContent>
              <w:p w14:paraId="5BBC2EB2" w14:textId="77777777" w:rsidR="00EE7F0A" w:rsidRDefault="00EE7F0A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D584771" w14:textId="750591D9" w:rsidR="00EE7F0A" w:rsidRPr="00BE1FCF" w:rsidRDefault="00EE7F0A" w:rsidP="00B8129F">
            <w:pPr>
              <w:rPr>
                <w:sz w:val="20"/>
                <w:szCs w:val="24"/>
              </w:rPr>
            </w:pPr>
            <w:r w:rsidRPr="00BE1FCF">
              <w:rPr>
                <w:sz w:val="20"/>
                <w:szCs w:val="24"/>
              </w:rPr>
              <w:t xml:space="preserve">'A loving husband and a proud father, </w:t>
            </w:r>
            <w:r w:rsidR="00390607">
              <w:rPr>
                <w:sz w:val="20"/>
                <w:szCs w:val="24"/>
              </w:rPr>
              <w:t>working towards fine tuning the manufacturing sector by utilizing the lean manufacturing tools to increase productivity and eliminate waste in the processes</w:t>
            </w:r>
            <w:r w:rsidRPr="00BE1FCF">
              <w:rPr>
                <w:sz w:val="20"/>
                <w:szCs w:val="24"/>
              </w:rPr>
              <w:t>.'</w:t>
            </w:r>
          </w:p>
          <w:p w14:paraId="1EB99FA8" w14:textId="77777777" w:rsidR="00EE7F0A" w:rsidRDefault="00EE7F0A" w:rsidP="009260CD"/>
          <w:p w14:paraId="522EAF32" w14:textId="77777777" w:rsidR="00EE7F0A" w:rsidRDefault="00EE7F0A" w:rsidP="00036450"/>
          <w:sdt>
            <w:sdtPr>
              <w:id w:val="-1954003311"/>
              <w:placeholder>
                <w:docPart w:val="E506F0D491A44ABC9EC6D7D09595E348"/>
              </w:placeholder>
              <w:temporary/>
              <w:showingPlcHdr/>
              <w15:appearance w15:val="hidden"/>
            </w:sdtPr>
            <w:sdtEndPr/>
            <w:sdtContent>
              <w:p w14:paraId="6403EFB9" w14:textId="77777777" w:rsidR="00EE7F0A" w:rsidRPr="00CB0055" w:rsidRDefault="00EE7F0A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20"/>
                <w:szCs w:val="24"/>
              </w:rPr>
              <w:id w:val="1111563247"/>
              <w:placeholder>
                <w:docPart w:val="A9E5A954D0084CD8B51296E82BB5956C"/>
              </w:placeholder>
              <w:temporary/>
              <w:showingPlcHdr/>
              <w15:appearance w15:val="hidden"/>
            </w:sdtPr>
            <w:sdtEndPr/>
            <w:sdtContent>
              <w:p w14:paraId="06106EE4" w14:textId="77777777" w:rsidR="00EE7F0A" w:rsidRPr="00BE1FCF" w:rsidRDefault="00EE7F0A" w:rsidP="004D3011">
                <w:pPr>
                  <w:rPr>
                    <w:sz w:val="20"/>
                    <w:szCs w:val="24"/>
                  </w:rPr>
                </w:pPr>
                <w:r w:rsidRPr="00BE1FCF">
                  <w:rPr>
                    <w:sz w:val="20"/>
                    <w:szCs w:val="24"/>
                  </w:rPr>
                  <w:t>PHONE:</w:t>
                </w:r>
              </w:p>
            </w:sdtContent>
          </w:sdt>
          <w:p w14:paraId="3F7ADCC5" w14:textId="77777777" w:rsidR="00EE7F0A" w:rsidRPr="00BE1FCF" w:rsidRDefault="00EE7F0A" w:rsidP="004D3011">
            <w:pPr>
              <w:rPr>
                <w:sz w:val="20"/>
                <w:szCs w:val="24"/>
              </w:rPr>
            </w:pPr>
            <w:r w:rsidRPr="00BE1FCF">
              <w:rPr>
                <w:sz w:val="20"/>
                <w:szCs w:val="24"/>
              </w:rPr>
              <w:t>620 869-5907</w:t>
            </w:r>
          </w:p>
          <w:p w14:paraId="67745764" w14:textId="77777777" w:rsidR="00EE7F0A" w:rsidRPr="00BE1FCF" w:rsidRDefault="00EE7F0A" w:rsidP="004D3011">
            <w:pPr>
              <w:rPr>
                <w:sz w:val="20"/>
                <w:szCs w:val="24"/>
              </w:rPr>
            </w:pPr>
          </w:p>
          <w:p w14:paraId="2269B80A" w14:textId="1F8E252A" w:rsidR="00EE7F0A" w:rsidRPr="00BE1FCF" w:rsidRDefault="00EE7F0A" w:rsidP="004D3011">
            <w:pPr>
              <w:rPr>
                <w:sz w:val="20"/>
                <w:szCs w:val="24"/>
              </w:rPr>
            </w:pPr>
          </w:p>
          <w:p w14:paraId="4CC61526" w14:textId="77777777" w:rsidR="00EE7F0A" w:rsidRPr="00BE1FCF" w:rsidRDefault="00EE7F0A" w:rsidP="00BC7327">
            <w:pPr>
              <w:rPr>
                <w:sz w:val="20"/>
                <w:szCs w:val="24"/>
              </w:rPr>
            </w:pPr>
            <w:r w:rsidRPr="00BE1FCF">
              <w:rPr>
                <w:sz w:val="20"/>
                <w:szCs w:val="24"/>
              </w:rPr>
              <w:t>GitHub</w:t>
            </w:r>
          </w:p>
          <w:p w14:paraId="66263183" w14:textId="77777777" w:rsidR="00EE7F0A" w:rsidRPr="00BC7327" w:rsidRDefault="00EE7F0A" w:rsidP="00BC7327">
            <w:pPr>
              <w:rPr>
                <w:sz w:val="20"/>
                <w:szCs w:val="24"/>
              </w:rPr>
            </w:pPr>
            <w:r w:rsidRPr="00BC7327">
              <w:rPr>
                <w:sz w:val="20"/>
                <w:szCs w:val="24"/>
              </w:rPr>
              <w:t>https://github.com/wadeChriestenson</w:t>
            </w:r>
          </w:p>
          <w:p w14:paraId="62465F35" w14:textId="77777777" w:rsidR="00EE7F0A" w:rsidRPr="00BE1FCF" w:rsidRDefault="00EE7F0A" w:rsidP="00BC7327">
            <w:pPr>
              <w:rPr>
                <w:sz w:val="20"/>
                <w:szCs w:val="24"/>
              </w:rPr>
            </w:pPr>
            <w:r w:rsidRPr="00BE1FCF">
              <w:rPr>
                <w:sz w:val="20"/>
                <w:szCs w:val="24"/>
              </w:rPr>
              <w:t>LinkedIn</w:t>
            </w:r>
          </w:p>
          <w:p w14:paraId="40BF4E51" w14:textId="77777777" w:rsidR="00EE7F0A" w:rsidRPr="00BC7327" w:rsidRDefault="00EE7F0A" w:rsidP="00BC7327">
            <w:pPr>
              <w:rPr>
                <w:sz w:val="20"/>
                <w:szCs w:val="24"/>
              </w:rPr>
            </w:pPr>
            <w:r w:rsidRPr="00BC7327">
              <w:rPr>
                <w:sz w:val="20"/>
                <w:szCs w:val="24"/>
              </w:rPr>
              <w:t>linkedin.com/in/</w:t>
            </w:r>
            <w:proofErr w:type="spellStart"/>
            <w:r w:rsidRPr="00BC7327">
              <w:rPr>
                <w:sz w:val="20"/>
                <w:szCs w:val="24"/>
              </w:rPr>
              <w:t>wadechriestenson</w:t>
            </w:r>
            <w:proofErr w:type="spellEnd"/>
            <w:r w:rsidRPr="00BC7327">
              <w:rPr>
                <w:sz w:val="20"/>
                <w:szCs w:val="24"/>
              </w:rPr>
              <w:t>/</w:t>
            </w:r>
          </w:p>
          <w:sdt>
            <w:sdtPr>
              <w:rPr>
                <w:sz w:val="20"/>
                <w:szCs w:val="24"/>
              </w:rPr>
              <w:id w:val="-240260293"/>
              <w:placeholder>
                <w:docPart w:val="FFA41628A8F8456EA5F606B13972AC5D"/>
              </w:placeholder>
              <w:temporary/>
              <w:showingPlcHdr/>
              <w15:appearance w15:val="hidden"/>
            </w:sdtPr>
            <w:sdtEndPr/>
            <w:sdtContent>
              <w:p w14:paraId="062C6002" w14:textId="77777777" w:rsidR="00EE7F0A" w:rsidRPr="00BE1FCF" w:rsidRDefault="00EE7F0A" w:rsidP="004D3011">
                <w:pPr>
                  <w:rPr>
                    <w:sz w:val="20"/>
                    <w:szCs w:val="24"/>
                  </w:rPr>
                </w:pPr>
                <w:r w:rsidRPr="00BE1FCF">
                  <w:rPr>
                    <w:sz w:val="20"/>
                    <w:szCs w:val="24"/>
                  </w:rPr>
                  <w:t>EMAIL:</w:t>
                </w:r>
              </w:p>
            </w:sdtContent>
          </w:sdt>
          <w:p w14:paraId="6F6BD363" w14:textId="00E17DA6" w:rsidR="00EE7F0A" w:rsidRPr="00BE1FCF" w:rsidRDefault="00EE7F0A" w:rsidP="004D3011">
            <w:pPr>
              <w:rPr>
                <w:rStyle w:val="Hyperlink"/>
                <w:sz w:val="20"/>
                <w:szCs w:val="24"/>
              </w:rPr>
            </w:pPr>
            <w:r w:rsidRPr="00BE1FCF">
              <w:rPr>
                <w:sz w:val="20"/>
                <w:szCs w:val="24"/>
              </w:rPr>
              <w:t>wade</w:t>
            </w:r>
            <w:r w:rsidR="00390607">
              <w:rPr>
                <w:sz w:val="20"/>
                <w:szCs w:val="24"/>
              </w:rPr>
              <w:t>chriestenson@gmail.com</w:t>
            </w:r>
          </w:p>
          <w:sdt>
            <w:sdtPr>
              <w:id w:val="-1444214663"/>
              <w:placeholder>
                <w:docPart w:val="78F4DDF942E04BF2B9B5DA94A8E6AFED"/>
              </w:placeholder>
              <w:temporary/>
              <w:showingPlcHdr/>
              <w15:appearance w15:val="hidden"/>
            </w:sdtPr>
            <w:sdtEndPr/>
            <w:sdtContent>
              <w:p w14:paraId="169972AE" w14:textId="77777777" w:rsidR="00EE7F0A" w:rsidRPr="00CB0055" w:rsidRDefault="00EE7F0A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7D13E7A" w14:textId="77777777" w:rsidR="00EE7F0A" w:rsidRDefault="00EE7F0A" w:rsidP="004D3011">
            <w:r>
              <w:t>Coding</w:t>
            </w:r>
          </w:p>
          <w:p w14:paraId="515689D0" w14:textId="77777777" w:rsidR="00EE7F0A" w:rsidRDefault="00EE7F0A" w:rsidP="004D3011">
            <w:r>
              <w:t>Car Culture</w:t>
            </w:r>
          </w:p>
          <w:p w14:paraId="7FF1D2F1" w14:textId="77777777" w:rsidR="00EE7F0A" w:rsidRDefault="00EE7F0A" w:rsidP="004D3011">
            <w:r>
              <w:t>Snowboarding</w:t>
            </w:r>
          </w:p>
          <w:p w14:paraId="7B365458" w14:textId="45709FB2" w:rsidR="00EE7F0A" w:rsidRDefault="00EE7F0A" w:rsidP="004D3011">
            <w:r>
              <w:t>My pets</w:t>
            </w:r>
          </w:p>
          <w:p w14:paraId="0CAB4863" w14:textId="2204A47B" w:rsidR="00EE7F0A" w:rsidRDefault="00EE7F0A" w:rsidP="004D3011"/>
          <w:p w14:paraId="2726C419" w14:textId="77777777" w:rsidR="00EE7F0A" w:rsidRDefault="00EE7F0A" w:rsidP="004D3011"/>
          <w:p w14:paraId="63B8BA75" w14:textId="77777777" w:rsidR="00EE7F0A" w:rsidRDefault="00EE7F0A" w:rsidP="00997B60">
            <w:pPr>
              <w:tabs>
                <w:tab w:val="left" w:pos="990"/>
              </w:tabs>
            </w:pPr>
            <w:r>
              <w:rPr>
                <w:noProof/>
              </w:rPr>
              <w:drawing>
                <wp:inline distT="0" distB="0" distL="0" distR="0" wp14:anchorId="5BF54FD6" wp14:editId="7029D230">
                  <wp:extent cx="1762125" cy="1762125"/>
                  <wp:effectExtent l="171450" t="152400" r="200025" b="219075"/>
                  <wp:docPr id="4" name="Picture 4" descr="A person smiling for the camer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erson smiling for the camera&#10;&#10;Description automatically generated with medium confidenc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7621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" w:type="dxa"/>
          </w:tcPr>
          <w:p w14:paraId="40D6001B" w14:textId="77777777" w:rsidR="00EE7F0A" w:rsidRDefault="00EE7F0A" w:rsidP="000C45FF">
            <w:pPr>
              <w:tabs>
                <w:tab w:val="left" w:pos="990"/>
              </w:tabs>
            </w:pPr>
          </w:p>
        </w:tc>
        <w:tc>
          <w:tcPr>
            <w:tcW w:w="6724" w:type="dxa"/>
          </w:tcPr>
          <w:sdt>
            <w:sdtPr>
              <w:id w:val="1049110328"/>
              <w:placeholder>
                <w:docPart w:val="99E06ED5922545E49008A1E4147FB24B"/>
              </w:placeholder>
              <w:temporary/>
              <w:showingPlcHdr/>
              <w15:appearance w15:val="hidden"/>
            </w:sdtPr>
            <w:sdtEndPr/>
            <w:sdtContent>
              <w:p w14:paraId="7D9BB866" w14:textId="77777777" w:rsidR="00EE7F0A" w:rsidRPr="00EE7F0A" w:rsidRDefault="00EE7F0A" w:rsidP="00036450">
                <w:pPr>
                  <w:pStyle w:val="Heading2"/>
                </w:pPr>
                <w:r w:rsidRPr="00EE7F0A">
                  <w:t>EDUCATION</w:t>
                </w:r>
              </w:p>
            </w:sdtContent>
          </w:sdt>
          <w:p w14:paraId="2BFEB1C7" w14:textId="77777777" w:rsidR="00EE7F0A" w:rsidRPr="00EE7F0A" w:rsidRDefault="00EE7F0A" w:rsidP="00B359E4">
            <w:pPr>
              <w:pStyle w:val="Heading4"/>
            </w:pPr>
            <w:r w:rsidRPr="00EE7F0A">
              <w:t>University of Phoenix</w:t>
            </w:r>
          </w:p>
          <w:p w14:paraId="64F6F921" w14:textId="77777777" w:rsidR="00EE7F0A" w:rsidRPr="00EE7F0A" w:rsidRDefault="00EE7F0A" w:rsidP="00B359E4">
            <w:pPr>
              <w:pStyle w:val="Date"/>
            </w:pPr>
            <w:r w:rsidRPr="00EE7F0A">
              <w:t>Jun 16 – March 21</w:t>
            </w:r>
          </w:p>
          <w:p w14:paraId="71C05F05" w14:textId="77777777" w:rsidR="00EE7F0A" w:rsidRPr="00EE7F0A" w:rsidRDefault="00EE7F0A" w:rsidP="00036450">
            <w:r w:rsidRPr="00EE7F0A">
              <w:t>Information Technology Basics. Operating systems, network fundamentals, mobile operating systems, and security. Sudo programming and algorithms, C++, and introduction to database systems</w:t>
            </w:r>
          </w:p>
          <w:sdt>
            <w:sdtPr>
              <w:id w:val="1001553383"/>
              <w:placeholder>
                <w:docPart w:val="374394C4A37C432ABA74AF5FA31F6284"/>
              </w:placeholder>
              <w:temporary/>
              <w:showingPlcHdr/>
              <w15:appearance w15:val="hidden"/>
            </w:sdtPr>
            <w:sdtEndPr/>
            <w:sdtContent>
              <w:p w14:paraId="7C0A4291" w14:textId="77777777" w:rsidR="00EE7F0A" w:rsidRPr="00EE7F0A" w:rsidRDefault="00EE7F0A" w:rsidP="00036450">
                <w:pPr>
                  <w:pStyle w:val="Heading2"/>
                </w:pPr>
                <w:r w:rsidRPr="00EE7F0A">
                  <w:t>WORK EXPERIENCE</w:t>
                </w:r>
              </w:p>
            </w:sdtContent>
          </w:sdt>
          <w:p w14:paraId="30A8A957" w14:textId="77777777" w:rsidR="00EE7F0A" w:rsidRPr="00EE7F0A" w:rsidRDefault="00EE7F0A" w:rsidP="00B359E4">
            <w:pPr>
              <w:pStyle w:val="Heading4"/>
            </w:pPr>
            <w:r w:rsidRPr="00EE7F0A">
              <w:t>Vision Plastic- Manufacturing Engineer</w:t>
            </w:r>
          </w:p>
          <w:p w14:paraId="51754167" w14:textId="77777777" w:rsidR="00EE7F0A" w:rsidRPr="008122A0" w:rsidRDefault="00EE7F0A" w:rsidP="008122A0">
            <w:pPr>
              <w:pStyle w:val="Heading4"/>
            </w:pPr>
            <w:r w:rsidRPr="008122A0">
              <w:t xml:space="preserve">Dec 20 </w:t>
            </w:r>
            <w:r w:rsidRPr="00EE7F0A">
              <w:t>-</w:t>
            </w:r>
            <w:r w:rsidRPr="008122A0">
              <w:t xml:space="preserve"> Present',</w:t>
            </w:r>
            <w:r w:rsidRPr="008122A0">
              <w:br/>
              <w:t>'Create or update standard work for assembly department using the corporate ERP. ',</w:t>
            </w:r>
            <w:r w:rsidRPr="008122A0">
              <w:br/>
              <w:t xml:space="preserve">'Setup machine per MESI </w:t>
            </w:r>
            <w:r w:rsidRPr="00EE7F0A">
              <w:t>documents (</w:t>
            </w:r>
            <w:r w:rsidRPr="008122A0">
              <w:t xml:space="preserve">sonic welders, CNC, drill presses, heat </w:t>
            </w:r>
            <w:proofErr w:type="spellStart"/>
            <w:r w:rsidRPr="008122A0">
              <w:t>stakers</w:t>
            </w:r>
            <w:proofErr w:type="spellEnd"/>
            <w:r w:rsidRPr="008122A0">
              <w:t>, etc..)',</w:t>
            </w:r>
            <w:r w:rsidRPr="008122A0">
              <w:br/>
              <w:t>'Problem Solve and Trouble shot defects caused by operators or machinery in assembly.',</w:t>
            </w:r>
            <w:r w:rsidRPr="008122A0">
              <w:br/>
              <w:t xml:space="preserve">'Practice and implement lean throughout the assembly </w:t>
            </w:r>
            <w:r w:rsidRPr="00EE7F0A">
              <w:t>department (</w:t>
            </w:r>
            <w:r w:rsidRPr="008122A0">
              <w:t>5s, one piece flow, standard work.)'</w:t>
            </w:r>
          </w:p>
          <w:p w14:paraId="1A5ADB3F" w14:textId="77777777" w:rsidR="00EE7F0A" w:rsidRPr="00EE7F0A" w:rsidRDefault="00EE7F0A" w:rsidP="00036450"/>
          <w:p w14:paraId="2A99B6A9" w14:textId="77777777" w:rsidR="00EE7F0A" w:rsidRPr="00EE7F0A" w:rsidRDefault="00EE7F0A" w:rsidP="00B359E4">
            <w:pPr>
              <w:pStyle w:val="Heading4"/>
            </w:pPr>
            <w:r w:rsidRPr="00EE7F0A">
              <w:t>ATI - Blend Specialist</w:t>
            </w:r>
          </w:p>
          <w:p w14:paraId="660142C4" w14:textId="77777777" w:rsidR="00EE7F0A" w:rsidRPr="00997B60" w:rsidRDefault="00EE7F0A" w:rsidP="00997B60">
            <w:pPr>
              <w:pStyle w:val="Heading4"/>
            </w:pPr>
            <w:r w:rsidRPr="00EE7F0A">
              <w:t xml:space="preserve">Aug </w:t>
            </w:r>
            <w:r w:rsidRPr="00997B60">
              <w:t xml:space="preserve">18 </w:t>
            </w:r>
            <w:r w:rsidRPr="00EE7F0A">
              <w:t>-</w:t>
            </w:r>
            <w:r w:rsidRPr="00997B60">
              <w:t xml:space="preserve"> July 20',</w:t>
            </w:r>
            <w:r w:rsidRPr="00997B60">
              <w:br/>
              <w:t>'Blend Specialist- Blend titanium parts to specified work instruction.',</w:t>
            </w:r>
            <w:r w:rsidRPr="00997B60">
              <w:br/>
              <w:t>'Pneumatic hand tools- Work and understand all basic pneumatic forms of Dremel’s,'+</w:t>
            </w:r>
            <w:r w:rsidRPr="00997B60">
              <w:br/>
              <w:t>'ninety-degree grinders, orbital sanders, and three-inch grinders.',</w:t>
            </w:r>
            <w:r w:rsidRPr="00997B60">
              <w:br/>
              <w:t>'Quality- Read and follow quality roadmaps per part, first pass yields all time.',</w:t>
            </w:r>
            <w:r w:rsidRPr="00997B60">
              <w:br/>
              <w:t>'Maintained- Clean, stock, sweep and follow daily, weekly, and monthly cleaning charts.</w:t>
            </w:r>
          </w:p>
          <w:p w14:paraId="596B3D15" w14:textId="77777777" w:rsidR="00EE7F0A" w:rsidRPr="00EE7F0A" w:rsidRDefault="00EE7F0A" w:rsidP="00036450"/>
          <w:p w14:paraId="02132D58" w14:textId="77777777" w:rsidR="00EE7F0A" w:rsidRPr="00EE7F0A" w:rsidRDefault="00EE7F0A" w:rsidP="00B359E4">
            <w:pPr>
              <w:pStyle w:val="Heading4"/>
            </w:pPr>
            <w:r w:rsidRPr="00EE7F0A">
              <w:t>Excel Ind. – Powder Coat Associate</w:t>
            </w:r>
          </w:p>
          <w:p w14:paraId="34BF2CDC" w14:textId="77777777" w:rsidR="00EE7F0A" w:rsidRPr="00997B60" w:rsidRDefault="00EE7F0A" w:rsidP="00997B60">
            <w:pPr>
              <w:pStyle w:val="Heading4"/>
            </w:pPr>
            <w:r w:rsidRPr="00997B60">
              <w:t>May 2013 to July 2018',</w:t>
            </w:r>
            <w:r w:rsidRPr="00997B60">
              <w:br/>
              <w:t>'Fabrication experience- Roller, Folding Table, Trump Laser, ATC Amada Brake Press, and Amada Brake Press. Creation of Standards, Safety, and Preventive Maintenance in Fabrication.',</w:t>
            </w:r>
            <w:r w:rsidRPr="00997B60">
              <w:br/>
              <w:t>'Weld Experience- Tack Jig Welder, Robot Welder, and grinder. Checking quality of welds to prints. Creation of standards, safety, and preventive maintenance in weld cells.',</w:t>
            </w:r>
            <w:r w:rsidRPr="00997B60">
              <w:br/>
              <w:t>'Assembly- Follow prints to build specific units. Read and follow standards. Adhere to all safety rules and regulations.',</w:t>
            </w:r>
            <w:r w:rsidRPr="00997B60">
              <w:br/>
              <w:t>'Lead- Delegating task to floor employees. Communication with all departments to create units per schedule. Safety and Quality Audits in cells per value stream.'</w:t>
            </w:r>
          </w:p>
          <w:p w14:paraId="2528CDFD" w14:textId="77777777" w:rsidR="00EE7F0A" w:rsidRPr="00EE7F0A" w:rsidRDefault="00EE7F0A" w:rsidP="00036450"/>
          <w:sdt>
            <w:sdtPr>
              <w:id w:val="1669594239"/>
              <w:placeholder>
                <w:docPart w:val="3038E1757133433E892F652522EBE48B"/>
              </w:placeholder>
              <w:temporary/>
              <w:showingPlcHdr/>
              <w15:appearance w15:val="hidden"/>
            </w:sdtPr>
            <w:sdtEndPr/>
            <w:sdtContent>
              <w:p w14:paraId="29733A21" w14:textId="77777777" w:rsidR="00EE7F0A" w:rsidRPr="00EE7F0A" w:rsidRDefault="00EE7F0A" w:rsidP="00036450">
                <w:pPr>
                  <w:pStyle w:val="Heading2"/>
                </w:pPr>
                <w:r w:rsidRPr="00EE7F0A">
                  <w:t>SKILLS</w:t>
                </w:r>
              </w:p>
            </w:sdtContent>
          </w:sdt>
          <w:p w14:paraId="5A0D4ECD" w14:textId="4489C7F3" w:rsidR="00EE7F0A" w:rsidRDefault="00EE7F0A" w:rsidP="001B2ABD">
            <w:pPr>
              <w:pStyle w:val="Subtitle"/>
            </w:pPr>
            <w:r w:rsidRPr="00390607">
              <w:rPr>
                <w:noProof/>
              </w:rPr>
              <w:drawing>
                <wp:inline distT="0" distB="0" distL="0" distR="0" wp14:anchorId="74C88573" wp14:editId="581802DA">
                  <wp:extent cx="432435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339859F8" w14:textId="77777777" w:rsidR="0043117B" w:rsidRDefault="00C8174C" w:rsidP="000C45FF">
      <w:pPr>
        <w:tabs>
          <w:tab w:val="left" w:pos="990"/>
        </w:tabs>
      </w:pPr>
    </w:p>
    <w:sectPr w:rsidR="0043117B" w:rsidSect="00EE7F0A">
      <w:headerReference w:type="default" r:id="rId8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9EF5B" w14:textId="77777777" w:rsidR="00C8174C" w:rsidRDefault="00C8174C" w:rsidP="000C45FF">
      <w:r>
        <w:separator/>
      </w:r>
    </w:p>
  </w:endnote>
  <w:endnote w:type="continuationSeparator" w:id="0">
    <w:p w14:paraId="66F07EB3" w14:textId="77777777" w:rsidR="00C8174C" w:rsidRDefault="00C8174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5E2F4" w14:textId="77777777" w:rsidR="00C8174C" w:rsidRDefault="00C8174C" w:rsidP="000C45FF">
      <w:r>
        <w:separator/>
      </w:r>
    </w:p>
  </w:footnote>
  <w:footnote w:type="continuationSeparator" w:id="0">
    <w:p w14:paraId="63C401DD" w14:textId="77777777" w:rsidR="00C8174C" w:rsidRDefault="00C8174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BA00" w14:textId="2C5E46F3" w:rsidR="000C45FF" w:rsidRPr="00EE7F0A" w:rsidRDefault="000C45FF" w:rsidP="00EE7F0A">
    <w:pPr>
      <w:pStyle w:val="Header"/>
      <w:jc w:val="center"/>
      <w:rPr>
        <w:sz w:val="36"/>
        <w:szCs w:val="44"/>
      </w:rPr>
    </w:pPr>
    <w:r w:rsidRPr="00EE7F0A">
      <w:rPr>
        <w:noProof/>
        <w:sz w:val="36"/>
        <w:szCs w:val="44"/>
      </w:rPr>
      <w:drawing>
        <wp:anchor distT="0" distB="0" distL="114300" distR="114300" simplePos="0" relativeHeight="251658240" behindDoc="1" locked="0" layoutInCell="1" allowOverlap="1" wp14:anchorId="53C1D8EB" wp14:editId="075F0032">
          <wp:simplePos x="0" y="0"/>
          <wp:positionH relativeFrom="page">
            <wp:align>right</wp:align>
          </wp:positionH>
          <wp:positionV relativeFrom="margin">
            <wp:posOffset>-689610</wp:posOffset>
          </wp:positionV>
          <wp:extent cx="7705090" cy="9925050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5090" cy="9925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7F0A" w:rsidRPr="00EE7F0A">
      <w:rPr>
        <w:sz w:val="36"/>
        <w:szCs w:val="44"/>
      </w:rPr>
      <w:t>Wade Chriestenson</w:t>
    </w:r>
  </w:p>
  <w:p w14:paraId="37D4AC0C" w14:textId="46C7AA44" w:rsidR="00EE7F0A" w:rsidRPr="00EE7F0A" w:rsidRDefault="00EE7F0A" w:rsidP="00EE7F0A">
    <w:pPr>
      <w:pStyle w:val="Header"/>
      <w:tabs>
        <w:tab w:val="clear" w:pos="9360"/>
        <w:tab w:val="left" w:pos="4680"/>
      </w:tabs>
      <w:jc w:val="center"/>
      <w:rPr>
        <w:sz w:val="10"/>
        <w:szCs w:val="14"/>
      </w:rPr>
    </w:pPr>
    <w:r w:rsidRPr="00EE7F0A">
      <w:rPr>
        <w:sz w:val="22"/>
        <w:szCs w:val="28"/>
      </w:rPr>
      <w:t>Manufacturing Engineer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9F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0607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122A0"/>
    <w:rsid w:val="00817F69"/>
    <w:rsid w:val="008776F3"/>
    <w:rsid w:val="009260CD"/>
    <w:rsid w:val="00940A66"/>
    <w:rsid w:val="00952C25"/>
    <w:rsid w:val="00997B60"/>
    <w:rsid w:val="00A2118D"/>
    <w:rsid w:val="00AD0A50"/>
    <w:rsid w:val="00AD76E2"/>
    <w:rsid w:val="00B20152"/>
    <w:rsid w:val="00B359E4"/>
    <w:rsid w:val="00B57D98"/>
    <w:rsid w:val="00B70850"/>
    <w:rsid w:val="00B8129F"/>
    <w:rsid w:val="00BC7327"/>
    <w:rsid w:val="00BE1FCF"/>
    <w:rsid w:val="00C066B6"/>
    <w:rsid w:val="00C16D0A"/>
    <w:rsid w:val="00C37BA1"/>
    <w:rsid w:val="00C4674C"/>
    <w:rsid w:val="00C506CF"/>
    <w:rsid w:val="00C72BED"/>
    <w:rsid w:val="00C8174C"/>
    <w:rsid w:val="00C9578B"/>
    <w:rsid w:val="00CB0055"/>
    <w:rsid w:val="00D2522B"/>
    <w:rsid w:val="00D422DE"/>
    <w:rsid w:val="00D5459D"/>
    <w:rsid w:val="00DA1F4D"/>
    <w:rsid w:val="00DA22CF"/>
    <w:rsid w:val="00DD172A"/>
    <w:rsid w:val="00E25A26"/>
    <w:rsid w:val="00E4381A"/>
    <w:rsid w:val="00E55D74"/>
    <w:rsid w:val="00EC1C38"/>
    <w:rsid w:val="00EE7F0A"/>
    <w:rsid w:val="00F33A18"/>
    <w:rsid w:val="00F60274"/>
    <w:rsid w:val="00F77FB9"/>
    <w:rsid w:val="00FB068F"/>
    <w:rsid w:val="00FC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8836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29F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29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chriestenson\AppData\Local\Microsoft\Office\16.0\DTS\en-US%7b805AFBE1-709A-4B5E-9265-E9D440BD47FC%7d\%7b25C4DF8E-AA3A-4819-A681-DF34F0584E0A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5554592019609882"/>
          <c:y val="0"/>
          <c:w val="0.62223224299605717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Lean</c:v>
                </c:pt>
                <c:pt idx="1">
                  <c:v>5S</c:v>
                </c:pt>
                <c:pt idx="2">
                  <c:v>One Piece Flow</c:v>
                </c:pt>
                <c:pt idx="3">
                  <c:v>Value Stream Mapping</c:v>
                </c:pt>
                <c:pt idx="4">
                  <c:v>6 Sigma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</c:v>
                </c:pt>
                <c:pt idx="1">
                  <c:v>0.3</c:v>
                </c:pt>
                <c:pt idx="2">
                  <c:v>0.5</c:v>
                </c:pt>
                <c:pt idx="3">
                  <c:v>0.3</c:v>
                </c:pt>
                <c:pt idx="4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B510C1B63E454C9DCACFE33967F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FB872-B125-4341-87AD-F4ED16EECC4F}"/>
      </w:docPartPr>
      <w:docPartBody>
        <w:p w:rsidR="00574732" w:rsidRDefault="00B10022" w:rsidP="00B10022">
          <w:pPr>
            <w:pStyle w:val="ACB510C1B63E454C9DCACFE33967FDE1"/>
          </w:pPr>
          <w:r w:rsidRPr="00D5459D">
            <w:t>Profile</w:t>
          </w:r>
        </w:p>
      </w:docPartBody>
    </w:docPart>
    <w:docPart>
      <w:docPartPr>
        <w:name w:val="E506F0D491A44ABC9EC6D7D09595E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4A9F6-4193-4279-8ECC-D917DC642CDF}"/>
      </w:docPartPr>
      <w:docPartBody>
        <w:p w:rsidR="00574732" w:rsidRDefault="00B10022" w:rsidP="00B10022">
          <w:pPr>
            <w:pStyle w:val="E506F0D491A44ABC9EC6D7D09595E348"/>
          </w:pPr>
          <w:r w:rsidRPr="00CB0055">
            <w:t>Contact</w:t>
          </w:r>
        </w:p>
      </w:docPartBody>
    </w:docPart>
    <w:docPart>
      <w:docPartPr>
        <w:name w:val="A9E5A954D0084CD8B51296E82BB59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697AD-FAB5-452A-AB0B-9B97C25CFD44}"/>
      </w:docPartPr>
      <w:docPartBody>
        <w:p w:rsidR="00574732" w:rsidRDefault="00B10022" w:rsidP="00B10022">
          <w:pPr>
            <w:pStyle w:val="A9E5A954D0084CD8B51296E82BB5956C"/>
          </w:pPr>
          <w:r w:rsidRPr="004D3011">
            <w:t>PHONE:</w:t>
          </w:r>
        </w:p>
      </w:docPartBody>
    </w:docPart>
    <w:docPart>
      <w:docPartPr>
        <w:name w:val="FFA41628A8F8456EA5F606B13972A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47310-4C97-4CA7-8F74-12F3CD44A7F7}"/>
      </w:docPartPr>
      <w:docPartBody>
        <w:p w:rsidR="00574732" w:rsidRDefault="00B10022" w:rsidP="00B10022">
          <w:pPr>
            <w:pStyle w:val="FFA41628A8F8456EA5F606B13972AC5D"/>
          </w:pPr>
          <w:r w:rsidRPr="004D3011">
            <w:t>EMAIL:</w:t>
          </w:r>
        </w:p>
      </w:docPartBody>
    </w:docPart>
    <w:docPart>
      <w:docPartPr>
        <w:name w:val="78F4DDF942E04BF2B9B5DA94A8E6A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6458D-4E4E-45F2-BCCB-ED85D4CD406A}"/>
      </w:docPartPr>
      <w:docPartBody>
        <w:p w:rsidR="00574732" w:rsidRDefault="00B10022" w:rsidP="00B10022">
          <w:pPr>
            <w:pStyle w:val="78F4DDF942E04BF2B9B5DA94A8E6AFED"/>
          </w:pPr>
          <w:r w:rsidRPr="00CB0055">
            <w:t>Hobbies</w:t>
          </w:r>
        </w:p>
      </w:docPartBody>
    </w:docPart>
    <w:docPart>
      <w:docPartPr>
        <w:name w:val="99E06ED5922545E49008A1E4147FB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F336D-EFA1-4CC6-8EF2-6611C384E620}"/>
      </w:docPartPr>
      <w:docPartBody>
        <w:p w:rsidR="00574732" w:rsidRDefault="00B10022" w:rsidP="00B10022">
          <w:pPr>
            <w:pStyle w:val="99E06ED5922545E49008A1E4147FB24B"/>
          </w:pPr>
          <w:r w:rsidRPr="00036450">
            <w:t>EDUCATION</w:t>
          </w:r>
        </w:p>
      </w:docPartBody>
    </w:docPart>
    <w:docPart>
      <w:docPartPr>
        <w:name w:val="374394C4A37C432ABA74AF5FA31F6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5BD1F-D855-4E23-A25C-D1A03540A691}"/>
      </w:docPartPr>
      <w:docPartBody>
        <w:p w:rsidR="00574732" w:rsidRDefault="00B10022" w:rsidP="00B10022">
          <w:pPr>
            <w:pStyle w:val="374394C4A37C432ABA74AF5FA31F6284"/>
          </w:pPr>
          <w:r w:rsidRPr="00036450">
            <w:t>WORK EXPERIENCE</w:t>
          </w:r>
        </w:p>
      </w:docPartBody>
    </w:docPart>
    <w:docPart>
      <w:docPartPr>
        <w:name w:val="3038E1757133433E892F652522EBE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FED5E-F5DD-466D-9D90-318F9399CA66}"/>
      </w:docPartPr>
      <w:docPartBody>
        <w:p w:rsidR="00574732" w:rsidRDefault="00B10022" w:rsidP="00B10022">
          <w:pPr>
            <w:pStyle w:val="3038E1757133433E892F652522EBE48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22"/>
    <w:rsid w:val="00393F22"/>
    <w:rsid w:val="00574732"/>
    <w:rsid w:val="00B10022"/>
    <w:rsid w:val="00CA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10022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022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0022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ACB510C1B63E454C9DCACFE33967FDE1">
    <w:name w:val="ACB510C1B63E454C9DCACFE33967FDE1"/>
    <w:rsid w:val="00B10022"/>
  </w:style>
  <w:style w:type="paragraph" w:customStyle="1" w:styleId="E506F0D491A44ABC9EC6D7D09595E348">
    <w:name w:val="E506F0D491A44ABC9EC6D7D09595E348"/>
    <w:rsid w:val="00B10022"/>
  </w:style>
  <w:style w:type="paragraph" w:customStyle="1" w:styleId="A9E5A954D0084CD8B51296E82BB5956C">
    <w:name w:val="A9E5A954D0084CD8B51296E82BB5956C"/>
    <w:rsid w:val="00B10022"/>
  </w:style>
  <w:style w:type="paragraph" w:customStyle="1" w:styleId="602AA81A8FF143DE9C7FA9AD2777E0EB">
    <w:name w:val="602AA81A8FF143DE9C7FA9AD2777E0EB"/>
    <w:rsid w:val="00B10022"/>
  </w:style>
  <w:style w:type="paragraph" w:customStyle="1" w:styleId="FFA41628A8F8456EA5F606B13972AC5D">
    <w:name w:val="FFA41628A8F8456EA5F606B13972AC5D"/>
    <w:rsid w:val="00B10022"/>
  </w:style>
  <w:style w:type="paragraph" w:customStyle="1" w:styleId="78F4DDF942E04BF2B9B5DA94A8E6AFED">
    <w:name w:val="78F4DDF942E04BF2B9B5DA94A8E6AFED"/>
    <w:rsid w:val="00B10022"/>
  </w:style>
  <w:style w:type="paragraph" w:customStyle="1" w:styleId="99E06ED5922545E49008A1E4147FB24B">
    <w:name w:val="99E06ED5922545E49008A1E4147FB24B"/>
    <w:rsid w:val="00B10022"/>
  </w:style>
  <w:style w:type="paragraph" w:customStyle="1" w:styleId="374394C4A37C432ABA74AF5FA31F6284">
    <w:name w:val="374394C4A37C432ABA74AF5FA31F6284"/>
    <w:rsid w:val="00B10022"/>
  </w:style>
  <w:style w:type="paragraph" w:customStyle="1" w:styleId="3038E1757133433E892F652522EBE48B">
    <w:name w:val="3038E1757133433E892F652522EBE48B"/>
    <w:rsid w:val="00B100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{25C4DF8E-AA3A-4819-A681-DF34F0584E0A}tf00546271_win32</Template>
  <TotalTime>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2022-04-05T20:44:00Z</dcterms:created>
  <dcterms:modified xsi:type="dcterms:W3CDTF">2022-04-05T20:44:00Z</dcterms:modified>
</cp:coreProperties>
</file>